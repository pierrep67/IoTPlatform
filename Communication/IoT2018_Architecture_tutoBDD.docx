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AF648" w14:textId="77777777" w:rsidR="007445CC" w:rsidRDefault="007436DE" w:rsidP="007436DE">
      <w:sdt>
        <w:sdtPr>
          <w:id w:val="-831605760"/>
          <w:docPartObj>
            <w:docPartGallery w:val="Cover Pages"/>
            <w:docPartUnique/>
          </w:docPartObj>
        </w:sdtPr>
        <w:sdtContent>
          <w:r w:rsidR="00D8017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3" behindDoc="0" locked="0" layoutInCell="0" allowOverlap="1" wp14:anchorId="645EB125" wp14:editId="1FBECD4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e automatiqu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Forme automatique 622" o:spid="_x0000_s1026" style="position:absolute;margin-left:0;margin-top:0;width:561.35pt;height:742.95pt;z-index:251659263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D8017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D51745" wp14:editId="0AEA98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37363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37363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32"/>
                                </w:tblGrid>
                                <w:tr w:rsidR="007436DE" w14:paraId="1C70F900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0D0E2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7456643" w14:textId="77777777" w:rsidR="007436DE" w:rsidRDefault="007436DE" w:rsidP="0030642C">
                                      <w:pPr>
                                        <w:pStyle w:val="Sansinterligne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7436DE" w14:paraId="56A84D0A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18AB3" w:themeFill="accent1"/>
                                      <w:vAlign w:val="center"/>
                                    </w:tcPr>
                                    <w:p w14:paraId="350D349D" w14:textId="77777777" w:rsidR="007436DE" w:rsidRDefault="007436DE" w:rsidP="0030642C">
                                      <w:pPr>
                                        <w:pStyle w:val="Sansinterligne"/>
                                        <w:jc w:val="center"/>
                                      </w:pPr>
                                      <w:sdt>
                                        <w:sdtPr>
                                          <w:rPr>
                                            <w:rFonts w:ascii="Franklin Gothic Book" w:hAnsi="Franklin Gothic Book"/>
                                            <w:color w:val="FFFFFF" w:themeColor="background1"/>
                                            <w:sz w:val="72"/>
                                            <w:szCs w:val="72"/>
                                            <w:lang w:val="fr-FR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30642C">
                                            <w:rPr>
                                              <w:rFonts w:ascii="Franklin Gothic Book" w:hAnsi="Franklin Gothic Book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  <w:t>Tutoriel IoT – Groupe Architecture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436DE" w14:paraId="51E716D5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EC306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11A068F4" w14:textId="77777777" w:rsidR="007436DE" w:rsidRDefault="007436DE" w:rsidP="0030642C">
                                      <w:pPr>
                                        <w:pStyle w:val="Sansinterligne"/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7436DE" w14:paraId="71E65CCA" w14:textId="2949074C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1EEABCBA" w14:textId="71A9C66C" w:rsidR="007436DE" w:rsidRDefault="007436DE" w:rsidP="0030642C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HAnsi" w:hAnsiTheme="minorHAnsi"/>
                                            <w:sz w:val="36"/>
                                            <w:szCs w:val="36"/>
                                            <w:lang w:val="fr-FR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Pr="0030642C">
                                            <w:rPr>
                                              <w:rFonts w:asciiTheme="minorHAnsi" w:hAnsiTheme="minorHAnsi"/>
                                              <w:sz w:val="36"/>
                                              <w:szCs w:val="36"/>
                                              <w:lang w:val="fr-FR"/>
                                            </w:rPr>
                                            <w:t>Create</w:t>
                                          </w:r>
                                          <w:proofErr w:type="spellEnd"/>
                                          <w:r w:rsidRPr="0030642C">
                                            <w:rPr>
                                              <w:rFonts w:asciiTheme="minorHAnsi" w:hAnsiTheme="minorHAnsi"/>
                                              <w:sz w:val="36"/>
                                              <w:szCs w:val="36"/>
                                              <w:lang w:val="fr-FR"/>
                                            </w:rPr>
                                            <w:t xml:space="preserve"> a </w:t>
                                          </w:r>
                                          <w:proofErr w:type="spellStart"/>
                                          <w:r w:rsidRPr="0030642C">
                                            <w:rPr>
                                              <w:rFonts w:asciiTheme="minorHAnsi" w:hAnsiTheme="minorHAnsi"/>
                                              <w:sz w:val="36"/>
                                              <w:szCs w:val="36"/>
                                              <w:lang w:val="fr-FR"/>
                                            </w:rPr>
                                            <w:t>Database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D82B52F" w14:textId="77777777" w:rsidR="007436DE" w:rsidRDefault="007436DE" w:rsidP="0030642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45.85pt;height:186.9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32"/>
                          </w:tblGrid>
                          <w:tr w:rsidR="007436DE" w14:paraId="1C70F900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0D0E2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7456643" w14:textId="77777777" w:rsidR="007436DE" w:rsidRDefault="007436DE" w:rsidP="0030642C">
                                <w:pPr>
                                  <w:pStyle w:val="Sansinterligne"/>
                                  <w:jc w:val="center"/>
                                </w:pPr>
                              </w:p>
                            </w:tc>
                          </w:tr>
                          <w:tr w:rsidR="007436DE" w14:paraId="56A84D0A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18AB3" w:themeFill="accent1"/>
                                <w:vAlign w:val="center"/>
                              </w:tcPr>
                              <w:p w14:paraId="350D349D" w14:textId="77777777" w:rsidR="007436DE" w:rsidRDefault="007436DE" w:rsidP="0030642C">
                                <w:pPr>
                                  <w:pStyle w:val="Sansinterligne"/>
                                  <w:jc w:val="center"/>
                                </w:pPr>
                                <w:sdt>
                                  <w:sdtPr>
                                    <w:rPr>
                                      <w:rFonts w:ascii="Franklin Gothic Book" w:hAnsi="Franklin Gothic Book"/>
                                      <w:color w:val="FFFFFF" w:themeColor="background1"/>
                                      <w:sz w:val="72"/>
                                      <w:szCs w:val="72"/>
                                      <w:lang w:val="fr-FR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30642C">
                                      <w:rPr>
                                        <w:rFonts w:ascii="Franklin Gothic Book" w:hAnsi="Franklin Gothic Book"/>
                                        <w:color w:val="FFFFFF" w:themeColor="background1"/>
                                        <w:sz w:val="72"/>
                                        <w:szCs w:val="72"/>
                                        <w:lang w:val="fr-FR"/>
                                      </w:rPr>
                                      <w:t>Tutoriel IoT – Groupe Architecture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436DE" w14:paraId="51E716D5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EC306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11A068F4" w14:textId="77777777" w:rsidR="007436DE" w:rsidRDefault="007436DE" w:rsidP="0030642C">
                                <w:pPr>
                                  <w:pStyle w:val="Sansinterligne"/>
                                  <w:jc w:val="center"/>
                                </w:pPr>
                              </w:p>
                            </w:tc>
                          </w:tr>
                          <w:tr w:rsidR="007436DE" w14:paraId="71E65CCA" w14:textId="2949074C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1EEABCBA" w14:textId="71A9C66C" w:rsidR="007436DE" w:rsidRDefault="007436DE" w:rsidP="0030642C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/>
                                      <w:sz w:val="36"/>
                                      <w:szCs w:val="36"/>
                                      <w:lang w:val="fr-FR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30642C">
                                      <w:rPr>
                                        <w:rFonts w:asciiTheme="minorHAnsi" w:hAnsiTheme="minorHAnsi"/>
                                        <w:sz w:val="36"/>
                                        <w:szCs w:val="36"/>
                                        <w:lang w:val="fr-FR"/>
                                      </w:rPr>
                                      <w:t>Create</w:t>
                                    </w:r>
                                    <w:proofErr w:type="spellEnd"/>
                                    <w:r w:rsidRPr="0030642C">
                                      <w:rPr>
                                        <w:rFonts w:asciiTheme="minorHAnsi" w:hAnsiTheme="minorHAnsi"/>
                                        <w:sz w:val="36"/>
                                        <w:szCs w:val="36"/>
                                        <w:lang w:val="fr-FR"/>
                                      </w:rPr>
                                      <w:t xml:space="preserve"> a </w:t>
                                    </w:r>
                                    <w:proofErr w:type="spellStart"/>
                                    <w:r w:rsidRPr="0030642C">
                                      <w:rPr>
                                        <w:rFonts w:asciiTheme="minorHAnsi" w:hAnsiTheme="minorHAnsi"/>
                                        <w:sz w:val="36"/>
                                        <w:szCs w:val="36"/>
                                        <w:lang w:val="fr-FR"/>
                                      </w:rPr>
                                      <w:t>Database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14:paraId="2D82B52F" w14:textId="77777777" w:rsidR="007436DE" w:rsidRDefault="007436DE" w:rsidP="0030642C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8017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4D7C013" wp14:editId="43F090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760085" cy="1136015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1360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28AE7446" w14:textId="77777777" w:rsidR="007436DE" w:rsidRDefault="007436DE" w:rsidP="007436DE">
                                <w:pPr>
                                  <w:pStyle w:val="Sansinterligne"/>
                                </w:pPr>
                                <w:sdt>
                                  <w:sdt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t>ECAM STRASBOURG EUROPE</w:t>
                                    </w:r>
                                  </w:sdtContent>
                                </w:sdt>
                              </w:p>
                              <w:p w14:paraId="47AF5727" w14:textId="77777777" w:rsidR="007436DE" w:rsidRDefault="007436DE" w:rsidP="007436DE">
                                <w:pPr>
                                  <w:pStyle w:val="Sansinterligne"/>
                                </w:pPr>
                              </w:p>
                              <w:p w14:paraId="2CAF5613" w14:textId="77777777" w:rsidR="007436DE" w:rsidRDefault="007436DE" w:rsidP="007436DE">
                                <w:pPr>
                                  <w:pStyle w:val="Sansinterligne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19T00:00:00Z">
                                      <w:dateFormat w:val="d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t>19 novembre 2018</w:t>
                                    </w:r>
                                  </w:sdtContent>
                                </w:sdt>
                              </w:p>
                              <w:p w14:paraId="5D85E7C0" w14:textId="77777777" w:rsidR="007436DE" w:rsidRDefault="007436DE" w:rsidP="007436DE">
                                <w:pPr>
                                  <w:pStyle w:val="Sansinterligne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53.55pt;height:89.45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" o:allowincell="f" filled="f" stroked="f" strokeweight=".25pt">
                    <v:textbox style="mso-fit-shape-to-text:t" inset=",18pt,,18pt">
                      <w:txbxContent>
                        <w:p w14:paraId="28AE7446" w14:textId="77777777" w:rsidR="007436DE" w:rsidRDefault="007436DE" w:rsidP="007436DE">
                          <w:pPr>
                            <w:pStyle w:val="Sansinterligne"/>
                          </w:pPr>
                          <w:sdt>
                            <w:sdt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>ECAM STRASBOURG EUROPE</w:t>
                              </w:r>
                            </w:sdtContent>
                          </w:sdt>
                        </w:p>
                        <w:p w14:paraId="47AF5727" w14:textId="77777777" w:rsidR="007436DE" w:rsidRDefault="007436DE" w:rsidP="007436DE">
                          <w:pPr>
                            <w:pStyle w:val="Sansinterligne"/>
                          </w:pPr>
                        </w:p>
                        <w:p w14:paraId="2CAF5613" w14:textId="77777777" w:rsidR="007436DE" w:rsidRDefault="007436DE" w:rsidP="007436DE">
                          <w:pPr>
                            <w:pStyle w:val="Sansinterligne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9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19 novembre 2018</w:t>
                              </w:r>
                            </w:sdtContent>
                          </w:sdt>
                        </w:p>
                        <w:p w14:paraId="5D85E7C0" w14:textId="77777777" w:rsidR="007436DE" w:rsidRDefault="007436DE" w:rsidP="007436DE">
                          <w:pPr>
                            <w:pStyle w:val="Sansinterligne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D8017C">
            <w:br w:type="page"/>
          </w:r>
        </w:sdtContent>
      </w:sdt>
    </w:p>
    <w:p w14:paraId="2736F9FB" w14:textId="77777777" w:rsidR="007445CC" w:rsidRDefault="007436DE" w:rsidP="007436DE">
      <w:pPr>
        <w:pStyle w:val="Titre"/>
      </w:pPr>
      <w:sdt>
        <w:sdtPr>
          <w:alias w:val="Titre"/>
          <w:tag w:val="Titre"/>
          <w:id w:val="11808329"/>
          <w:placeholder>
            <w:docPart w:val="971F730B8254494DBDDB12A65F0711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870494">
            <w:t xml:space="preserve">Tutoriel </w:t>
          </w:r>
          <w:proofErr w:type="spellStart"/>
          <w:r w:rsidR="00870494">
            <w:t>IoT</w:t>
          </w:r>
          <w:proofErr w:type="spellEnd"/>
          <w:r w:rsidR="00870494">
            <w:t xml:space="preserve"> – Groupe Architecture</w:t>
          </w:r>
        </w:sdtContent>
      </w:sdt>
    </w:p>
    <w:p w14:paraId="0320D327" w14:textId="382B13EC" w:rsidR="007445CC" w:rsidRDefault="007436DE" w:rsidP="007436DE">
      <w:pPr>
        <w:pStyle w:val="Sous-titre"/>
      </w:pPr>
      <w:sdt>
        <w:sdtPr>
          <w:alias w:val="Sous-titre"/>
          <w:tag w:val="Sous-titre"/>
          <w:id w:val="11808339"/>
          <w:placeholder>
            <w:docPart w:val="4CF37AE248EA4E938AF4368664FD201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proofErr w:type="spellStart"/>
          <w:r w:rsidR="00870494">
            <w:t>Create</w:t>
          </w:r>
          <w:proofErr w:type="spellEnd"/>
          <w:r w:rsidR="00870494">
            <w:t xml:space="preserve"> a </w:t>
          </w:r>
          <w:proofErr w:type="spellStart"/>
          <w:r w:rsidR="00870494">
            <w:t>Database</w:t>
          </w:r>
          <w:proofErr w:type="spellEnd"/>
        </w:sdtContent>
      </w:sdt>
    </w:p>
    <w:sdt>
      <w:sdtPr>
        <w:rPr>
          <w:rFonts w:asciiTheme="minorHAnsi" w:eastAsiaTheme="minorHAnsi" w:hAnsiTheme="minorHAnsi"/>
          <w:color w:val="000000" w:themeColor="text1"/>
          <w:sz w:val="22"/>
          <w:szCs w:val="20"/>
        </w:rPr>
        <w:id w:val="1304349938"/>
        <w:docPartObj>
          <w:docPartGallery w:val="Table of Contents"/>
          <w:docPartUnique/>
        </w:docPartObj>
      </w:sdtPr>
      <w:sdtEndPr>
        <w:rPr>
          <w:rFonts w:ascii="Verdana" w:hAnsi="Verdana" w:cs="Times New Roman"/>
          <w:b w:val="0"/>
          <w:bCs w:val="0"/>
          <w:noProof/>
        </w:rPr>
      </w:sdtEndPr>
      <w:sdtContent>
        <w:p w14:paraId="47B0F246" w14:textId="14BC704A" w:rsidR="00870494" w:rsidRPr="00E11A68" w:rsidRDefault="00870494" w:rsidP="007436DE">
          <w:pPr>
            <w:pStyle w:val="En-ttedetabledesmatires"/>
            <w:rPr>
              <w:shd w:val="clear" w:color="auto" w:fill="FFFFFF"/>
            </w:rPr>
          </w:pPr>
          <w:proofErr w:type="spellStart"/>
          <w:r w:rsidRPr="00E11A68">
            <w:rPr>
              <w:shd w:val="clear" w:color="auto" w:fill="FFFFFF"/>
            </w:rPr>
            <w:t>Sommary</w:t>
          </w:r>
          <w:proofErr w:type="spellEnd"/>
        </w:p>
        <w:p w14:paraId="2F16BAEB" w14:textId="77777777" w:rsidR="0030642C" w:rsidRDefault="00870494">
          <w:pPr>
            <w:pStyle w:val="TM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4"/>
              <w:szCs w:val="24"/>
              <w:lang w:val="fr-FR" w:eastAsia="ja-JP"/>
            </w:rPr>
          </w:pPr>
          <w:r w:rsidRPr="00870494">
            <w:fldChar w:fldCharType="begin"/>
          </w:r>
          <w:r w:rsidRPr="00870494">
            <w:instrText>TOC \o "1-3" \h \z \u</w:instrText>
          </w:r>
          <w:r w:rsidRPr="00870494">
            <w:fldChar w:fldCharType="separate"/>
          </w:r>
          <w:r w:rsidR="0030642C">
            <w:rPr>
              <w:noProof/>
            </w:rPr>
            <w:t>Getting started</w:t>
          </w:r>
          <w:r w:rsidR="0030642C">
            <w:rPr>
              <w:noProof/>
            </w:rPr>
            <w:tab/>
          </w:r>
          <w:r w:rsidR="0030642C">
            <w:rPr>
              <w:noProof/>
            </w:rPr>
            <w:fldChar w:fldCharType="begin"/>
          </w:r>
          <w:r w:rsidR="0030642C">
            <w:rPr>
              <w:noProof/>
            </w:rPr>
            <w:instrText xml:space="preserve"> PAGEREF _Toc406412000 \h </w:instrText>
          </w:r>
          <w:r w:rsidR="0030642C">
            <w:rPr>
              <w:noProof/>
            </w:rPr>
          </w:r>
          <w:r w:rsidR="0030642C">
            <w:rPr>
              <w:noProof/>
            </w:rPr>
            <w:fldChar w:fldCharType="separate"/>
          </w:r>
          <w:r w:rsidR="0030642C">
            <w:rPr>
              <w:noProof/>
            </w:rPr>
            <w:t>2</w:t>
          </w:r>
          <w:r w:rsidR="0030642C">
            <w:rPr>
              <w:noProof/>
            </w:rPr>
            <w:fldChar w:fldCharType="end"/>
          </w:r>
        </w:p>
        <w:p w14:paraId="160D8C6F" w14:textId="77777777" w:rsidR="0030642C" w:rsidRDefault="0030642C">
          <w:pPr>
            <w:pStyle w:val="TM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4"/>
              <w:szCs w:val="24"/>
              <w:lang w:val="fr-FR" w:eastAsia="ja-JP"/>
            </w:rPr>
          </w:pPr>
          <w:r w:rsidRPr="00C50FBB">
            <w:rPr>
              <w:noProof/>
              <w:shd w:val="clear" w:color="auto" w:fill="FFFFFF"/>
            </w:rPr>
            <w:t>Make your DB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_Toc406412001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D1479B" w14:textId="77777777" w:rsidR="0030642C" w:rsidRDefault="0030642C">
          <w:pPr>
            <w:pStyle w:val="TM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4"/>
              <w:szCs w:val="24"/>
              <w:lang w:val="fr-FR" w:eastAsia="ja-JP"/>
            </w:rPr>
          </w:pPr>
          <w:r w:rsidRPr="00C50FBB">
            <w:rPr>
              <w:noProof/>
              <w:shd w:val="clear" w:color="auto" w:fill="FFFFFF"/>
            </w:rPr>
            <w:t>Link tables and create keys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_Toc406412002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7B4D183" w14:textId="77777777" w:rsidR="0030642C" w:rsidRDefault="0030642C">
          <w:pPr>
            <w:pStyle w:val="TM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4"/>
              <w:szCs w:val="24"/>
              <w:lang w:val="fr-FR" w:eastAsia="ja-JP"/>
            </w:rPr>
          </w:pPr>
          <w:r w:rsidRPr="00C50FBB">
            <w:rPr>
              <w:noProof/>
              <w:shd w:val="clear" w:color="auto" w:fill="FFFFFF"/>
            </w:rPr>
            <w:t>Export/Import your DB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_Toc406412003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D65E04" w14:textId="77777777" w:rsidR="0030642C" w:rsidRDefault="0030642C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4"/>
              <w:szCs w:val="24"/>
              <w:lang w:val="fr-FR" w:eastAsia="ja-JP"/>
            </w:rPr>
          </w:pPr>
          <w:r>
            <w:rPr>
              <w:noProof/>
            </w:rPr>
            <w:t>How to export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_Toc406412004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0E1879C" w14:textId="77777777" w:rsidR="0030642C" w:rsidRDefault="0030642C">
          <w:pPr>
            <w:pStyle w:val="TM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4"/>
              <w:szCs w:val="24"/>
              <w:lang w:val="fr-FR" w:eastAsia="ja-JP"/>
            </w:rPr>
          </w:pPr>
          <w:r>
            <w:rPr>
              <w:noProof/>
            </w:rPr>
            <w:t>How to import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_Toc406412005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8B761F" w14:textId="77777777" w:rsidR="00870494" w:rsidRDefault="00870494" w:rsidP="007436DE">
          <w:r w:rsidRPr="00870494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5A89C7DF" w14:textId="4A391089" w:rsidR="007436DE" w:rsidRDefault="00870494" w:rsidP="007436DE">
      <w:pPr>
        <w:pStyle w:val="Titre1"/>
      </w:pPr>
      <w:r>
        <w:br w:type="column"/>
      </w:r>
      <w:bookmarkStart w:id="0" w:name="_Toc406412000"/>
      <w:r w:rsidR="007436DE">
        <w:lastRenderedPageBreak/>
        <w:t>Getting started</w:t>
      </w:r>
      <w:bookmarkEnd w:id="0"/>
    </w:p>
    <w:p w14:paraId="5280494E" w14:textId="7CA14172" w:rsidR="007436DE" w:rsidRDefault="007436DE" w:rsidP="007436DE">
      <w:pPr>
        <w:jc w:val="both"/>
        <w:rPr>
          <w:color w:val="auto"/>
          <w:szCs w:val="22"/>
        </w:rPr>
      </w:pPr>
      <w:r>
        <w:rPr>
          <w:color w:val="auto"/>
          <w:szCs w:val="22"/>
        </w:rPr>
        <w:t>A</w:t>
      </w:r>
      <w:r w:rsidRPr="007436DE">
        <w:rPr>
          <w:color w:val="auto"/>
          <w:szCs w:val="22"/>
        </w:rPr>
        <w:t xml:space="preserve"> shortcut to </w:t>
      </w:r>
      <w:proofErr w:type="spellStart"/>
      <w:r w:rsidRPr="007436DE">
        <w:rPr>
          <w:rFonts w:cs="Menlo Regular"/>
          <w:color w:val="auto"/>
          <w:szCs w:val="22"/>
        </w:rPr>
        <w:t>Devserver</w:t>
      </w:r>
      <w:proofErr w:type="spellEnd"/>
      <w:r w:rsidRPr="007436DE">
        <w:rPr>
          <w:color w:val="auto"/>
          <w:szCs w:val="22"/>
        </w:rPr>
        <w:t xml:space="preserve"> is on your desktop</w:t>
      </w:r>
      <w:r>
        <w:rPr>
          <w:color w:val="auto"/>
          <w:szCs w:val="22"/>
        </w:rPr>
        <w:t>:</w:t>
      </w:r>
    </w:p>
    <w:p w14:paraId="59F59C3F" w14:textId="0DEF424E" w:rsidR="007436DE" w:rsidRPr="007436DE" w:rsidRDefault="007436DE" w:rsidP="007436DE">
      <w:pPr>
        <w:jc w:val="center"/>
        <w:rPr>
          <w:color w:val="auto"/>
          <w:szCs w:val="22"/>
        </w:rPr>
      </w:pPr>
      <w:r w:rsidRPr="007436DE">
        <w:rPr>
          <w:noProof/>
          <w:color w:val="auto"/>
          <w:szCs w:val="22"/>
        </w:rPr>
        <w:drawing>
          <wp:inline distT="0" distB="0" distL="0" distR="0" wp14:anchorId="75A97F24" wp14:editId="2E59DA4D">
            <wp:extent cx="511810" cy="435610"/>
            <wp:effectExtent l="0" t="0" r="0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0F4D" w14:textId="03712DF4" w:rsidR="007436DE" w:rsidRPr="007436DE" w:rsidRDefault="007436DE" w:rsidP="007436DE">
      <w:pPr>
        <w:jc w:val="both"/>
        <w:rPr>
          <w:color w:val="auto"/>
          <w:szCs w:val="22"/>
        </w:rPr>
      </w:pPr>
      <w:r>
        <w:rPr>
          <w:color w:val="auto"/>
          <w:szCs w:val="22"/>
        </w:rPr>
        <w:t>U</w:t>
      </w:r>
      <w:r w:rsidRPr="007436DE">
        <w:rPr>
          <w:color w:val="auto"/>
          <w:szCs w:val="22"/>
        </w:rPr>
        <w:t xml:space="preserve">se this shortcut to launch </w:t>
      </w:r>
      <w:proofErr w:type="spellStart"/>
      <w:r w:rsidRPr="007436DE">
        <w:rPr>
          <w:rFonts w:cs="Menlo Regular"/>
          <w:color w:val="auto"/>
          <w:szCs w:val="22"/>
        </w:rPr>
        <w:t>Devserver</w:t>
      </w:r>
      <w:proofErr w:type="spellEnd"/>
      <w:r>
        <w:rPr>
          <w:color w:val="auto"/>
          <w:szCs w:val="22"/>
        </w:rPr>
        <w:t xml:space="preserve">. To do so, right click on the icon and choose “Run as administrator”. </w:t>
      </w:r>
    </w:p>
    <w:p w14:paraId="1BDF3DAD" w14:textId="77777777" w:rsidR="007436DE" w:rsidRDefault="007436DE" w:rsidP="007436DE">
      <w:pPr>
        <w:jc w:val="both"/>
        <w:rPr>
          <w:noProof/>
          <w:color w:val="auto"/>
          <w:szCs w:val="22"/>
        </w:rPr>
      </w:pPr>
      <w:r>
        <w:rPr>
          <w:color w:val="auto"/>
          <w:szCs w:val="22"/>
        </w:rPr>
        <w:t>W</w:t>
      </w:r>
      <w:r w:rsidRPr="007436DE">
        <w:rPr>
          <w:color w:val="auto"/>
          <w:szCs w:val="22"/>
        </w:rPr>
        <w:t xml:space="preserve">hen </w:t>
      </w:r>
      <w:proofErr w:type="spellStart"/>
      <w:r w:rsidRPr="007436DE">
        <w:rPr>
          <w:rFonts w:cs="Menlo Regular"/>
          <w:color w:val="auto"/>
          <w:szCs w:val="22"/>
        </w:rPr>
        <w:t>Devserver</w:t>
      </w:r>
      <w:proofErr w:type="spellEnd"/>
      <w:r w:rsidRPr="007436DE">
        <w:rPr>
          <w:color w:val="auto"/>
          <w:szCs w:val="22"/>
        </w:rPr>
        <w:t xml:space="preserve"> is launched, an icon appears in the </w:t>
      </w:r>
      <w:hyperlink r:id="rId13" w:history="1">
        <w:r w:rsidRPr="007436DE">
          <w:rPr>
            <w:color w:val="auto"/>
            <w:szCs w:val="22"/>
          </w:rPr>
          <w:t>Notification Area</w:t>
        </w:r>
      </w:hyperlink>
      <w:r w:rsidRPr="007436DE">
        <w:rPr>
          <w:color w:val="auto"/>
          <w:szCs w:val="22"/>
        </w:rPr>
        <w:t xml:space="preserve"> (next to the clock) - if you don't see the icon, click on </w:t>
      </w:r>
      <w:r w:rsidRPr="007436DE">
        <w:rPr>
          <w:rFonts w:cs="Menlo Regular"/>
          <w:color w:val="auto"/>
          <w:szCs w:val="22"/>
        </w:rPr>
        <w:t>Show hidden icons</w:t>
      </w:r>
      <w:r w:rsidRPr="007436DE">
        <w:rPr>
          <w:color w:val="auto"/>
          <w:szCs w:val="22"/>
        </w:rPr>
        <w:t xml:space="preserve"> and move the icon next to the clock.</w:t>
      </w:r>
      <w:r w:rsidRPr="007436DE">
        <w:rPr>
          <w:noProof/>
          <w:color w:val="auto"/>
          <w:szCs w:val="22"/>
        </w:rPr>
        <w:t xml:space="preserve"> </w:t>
      </w:r>
    </w:p>
    <w:p w14:paraId="2007118D" w14:textId="0E9505F2" w:rsidR="007436DE" w:rsidRPr="007436DE" w:rsidRDefault="007436DE" w:rsidP="0030642C">
      <w:pPr>
        <w:jc w:val="center"/>
        <w:rPr>
          <w:color w:val="auto"/>
          <w:szCs w:val="22"/>
        </w:rPr>
      </w:pPr>
      <w:r w:rsidRPr="007436DE">
        <w:rPr>
          <w:noProof/>
          <w:color w:val="auto"/>
          <w:szCs w:val="22"/>
        </w:rPr>
        <w:drawing>
          <wp:inline distT="0" distB="0" distL="0" distR="0" wp14:anchorId="5CC2EDAB" wp14:editId="4922CB1D">
            <wp:extent cx="1917739" cy="345484"/>
            <wp:effectExtent l="0" t="0" r="0" b="1016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582" cy="34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42C">
        <w:rPr>
          <w:color w:val="auto"/>
          <w:szCs w:val="22"/>
        </w:rPr>
        <w:t xml:space="preserve"> </w:t>
      </w:r>
      <w:proofErr w:type="gramStart"/>
      <w:r w:rsidRPr="007436DE">
        <w:rPr>
          <w:color w:val="auto"/>
          <w:szCs w:val="22"/>
        </w:rPr>
        <w:t>or</w:t>
      </w:r>
      <w:proofErr w:type="gramEnd"/>
      <w:r w:rsidRPr="007436DE">
        <w:rPr>
          <w:color w:val="auto"/>
          <w:szCs w:val="22"/>
        </w:rPr>
        <w:t xml:space="preserve"> </w:t>
      </w:r>
      <w:r w:rsidRPr="007436DE">
        <w:rPr>
          <w:noProof/>
          <w:color w:val="auto"/>
          <w:szCs w:val="22"/>
        </w:rPr>
        <w:drawing>
          <wp:inline distT="0" distB="0" distL="0" distR="0" wp14:anchorId="72203DF4" wp14:editId="56C4AF68">
            <wp:extent cx="2043430" cy="720303"/>
            <wp:effectExtent l="0" t="0" r="0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72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5FB1" w14:textId="77777777" w:rsidR="007436DE" w:rsidRPr="007436DE" w:rsidRDefault="007436DE" w:rsidP="007436DE">
      <w:pPr>
        <w:jc w:val="both"/>
        <w:rPr>
          <w:color w:val="auto"/>
          <w:szCs w:val="22"/>
        </w:rPr>
      </w:pPr>
      <w:r>
        <w:rPr>
          <w:color w:val="auto"/>
          <w:szCs w:val="22"/>
        </w:rPr>
        <w:t>A</w:t>
      </w:r>
      <w:r w:rsidRPr="007436DE">
        <w:rPr>
          <w:color w:val="auto"/>
          <w:szCs w:val="22"/>
        </w:rPr>
        <w:t xml:space="preserve"> right/left-click gives access to various menus</w:t>
      </w:r>
      <w:r>
        <w:rPr>
          <w:color w:val="auto"/>
          <w:szCs w:val="22"/>
        </w:rPr>
        <w:t>:</w:t>
      </w:r>
    </w:p>
    <w:p w14:paraId="22E9B702" w14:textId="27DC77CD" w:rsidR="007436DE" w:rsidRDefault="007436DE" w:rsidP="007436DE">
      <w:pPr>
        <w:pStyle w:val="Titre1"/>
        <w:jc w:val="center"/>
      </w:pPr>
      <w:r>
        <w:rPr>
          <w:rFonts w:ascii="Helvetica" w:hAnsi="Helvetica" w:cs="Helvetica"/>
          <w:noProof/>
          <w:color w:val="auto"/>
          <w:sz w:val="24"/>
          <w:szCs w:val="24"/>
          <w:lang w:val="fr-FR"/>
        </w:rPr>
        <w:drawing>
          <wp:inline distT="0" distB="0" distL="0" distR="0" wp14:anchorId="5F8CDC74" wp14:editId="7CCEE249">
            <wp:extent cx="4190456" cy="2133099"/>
            <wp:effectExtent l="0" t="0" r="635" b="635"/>
            <wp:docPr id="1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56" cy="213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B1E8504" w14:textId="71B1A4AB" w:rsidR="007436DE" w:rsidRDefault="007436DE" w:rsidP="007436DE">
      <w:r>
        <w:t xml:space="preserve">Start All </w:t>
      </w:r>
      <w:r w:rsidR="0030642C">
        <w:t xml:space="preserve">Servers </w:t>
      </w:r>
      <w:r>
        <w:t xml:space="preserve">or only Database Server, </w:t>
      </w:r>
      <w:r w:rsidR="0030642C">
        <w:t>and then</w:t>
      </w:r>
      <w:r>
        <w:t xml:space="preserve"> launch the Dashboard. </w:t>
      </w:r>
    </w:p>
    <w:p w14:paraId="18CF0F47" w14:textId="72C58EE0" w:rsidR="007436DE" w:rsidRDefault="007436DE" w:rsidP="007436DE">
      <w:pPr>
        <w:pStyle w:val="Titre1"/>
      </w:pPr>
      <w:r>
        <w:br w:type="page"/>
      </w:r>
    </w:p>
    <w:p w14:paraId="043F78AE" w14:textId="0A2A6E1D" w:rsidR="00870494" w:rsidRPr="00E11A68" w:rsidRDefault="00870494" w:rsidP="007436DE">
      <w:pPr>
        <w:pStyle w:val="Titre1"/>
        <w:rPr>
          <w:rFonts w:ascii="Times New Roman" w:hAnsi="Times New Roman"/>
          <w:sz w:val="20"/>
          <w:szCs w:val="20"/>
        </w:rPr>
      </w:pPr>
      <w:bookmarkStart w:id="2" w:name="_Toc406412001"/>
      <w:proofErr w:type="spellStart"/>
      <w:r w:rsidRPr="00E11A68">
        <w:rPr>
          <w:shd w:val="clear" w:color="auto" w:fill="FFFFFF"/>
        </w:rPr>
        <w:lastRenderedPageBreak/>
        <w:t>Make</w:t>
      </w:r>
      <w:proofErr w:type="spellEnd"/>
      <w:r w:rsidRPr="00E11A68">
        <w:rPr>
          <w:shd w:val="clear" w:color="auto" w:fill="FFFFFF"/>
        </w:rPr>
        <w:t xml:space="preserve"> </w:t>
      </w:r>
      <w:proofErr w:type="spellStart"/>
      <w:r w:rsidRPr="00E11A68">
        <w:rPr>
          <w:shd w:val="clear" w:color="auto" w:fill="FFFFFF"/>
        </w:rPr>
        <w:t>your</w:t>
      </w:r>
      <w:proofErr w:type="spellEnd"/>
      <w:r w:rsidRPr="00E11A68">
        <w:rPr>
          <w:shd w:val="clear" w:color="auto" w:fill="FFFFFF"/>
        </w:rPr>
        <w:t> DB</w:t>
      </w:r>
      <w:bookmarkEnd w:id="2"/>
    </w:p>
    <w:p w14:paraId="12055087" w14:textId="77777777" w:rsidR="00870494" w:rsidRPr="007436DE" w:rsidRDefault="00870494" w:rsidP="007436DE">
      <w:r w:rsidRPr="007436DE">
        <w:t>Once you are connected to your favorite SQL server (</w:t>
      </w:r>
      <w:proofErr w:type="spellStart"/>
      <w:r w:rsidRPr="007436DE">
        <w:t>phpMyAdmin</w:t>
      </w:r>
      <w:proofErr w:type="spellEnd"/>
      <w:r w:rsidRPr="007436DE">
        <w:t xml:space="preserve"> in this example), create a new database: </w:t>
      </w:r>
    </w:p>
    <w:p w14:paraId="70EF100D" w14:textId="77777777" w:rsidR="00870494" w:rsidRPr="0049556C" w:rsidRDefault="00870494" w:rsidP="007436DE">
      <w:pPr>
        <w:pStyle w:val="Paragraphedeliste"/>
        <w:numPr>
          <w:ilvl w:val="0"/>
          <w:numId w:val="11"/>
        </w:numPr>
      </w:pPr>
      <w:r w:rsidRPr="0049556C">
        <w:t>Create a new database</w:t>
      </w:r>
    </w:p>
    <w:p w14:paraId="1E47A7BA" w14:textId="77777777" w:rsidR="00870494" w:rsidRPr="0049556C" w:rsidRDefault="00870494" w:rsidP="007436DE">
      <w:pPr>
        <w:pStyle w:val="Paragraphedeliste"/>
        <w:numPr>
          <w:ilvl w:val="0"/>
          <w:numId w:val="11"/>
        </w:numPr>
      </w:pPr>
      <w:r w:rsidRPr="0049556C">
        <w:t>Enter a name and click create</w:t>
      </w:r>
    </w:p>
    <w:p w14:paraId="3DFA5EB7" w14:textId="77777777" w:rsidR="00870494" w:rsidRPr="0049556C" w:rsidRDefault="00870494" w:rsidP="007436DE">
      <w:r w:rsidRPr="0049556C">
        <w:rPr>
          <w:noProof/>
        </w:rPr>
        <w:drawing>
          <wp:inline distT="0" distB="0" distL="0" distR="0" wp14:anchorId="7BAB34D9" wp14:editId="72176C07">
            <wp:extent cx="5744210" cy="2449830"/>
            <wp:effectExtent l="0" t="0" r="0" b="0"/>
            <wp:docPr id="1" name="Image 1" descr="Macintosh HD:Users:clementmorizot:Desktop:Capture d’écran 2018-11-19 à 15.2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ementmorizot:Desktop:Capture d’écran 2018-11-19 à 15.21.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6BA5" w14:textId="77777777" w:rsidR="00870494" w:rsidRPr="0049556C" w:rsidRDefault="00870494" w:rsidP="007436DE"/>
    <w:p w14:paraId="15FE78A1" w14:textId="77777777" w:rsidR="00870494" w:rsidRPr="0049556C" w:rsidRDefault="00870494" w:rsidP="007436DE">
      <w:r w:rsidRPr="0049556C">
        <w:t>Next step is to create the tables of your database</w:t>
      </w:r>
      <w:r>
        <w:t>:</w:t>
      </w:r>
    </w:p>
    <w:p w14:paraId="5E666A3D" w14:textId="77777777" w:rsidR="00870494" w:rsidRPr="0049556C" w:rsidRDefault="00870494" w:rsidP="007436DE">
      <w:pPr>
        <w:pStyle w:val="Paragraphedeliste"/>
        <w:numPr>
          <w:ilvl w:val="0"/>
          <w:numId w:val="13"/>
        </w:numPr>
      </w:pPr>
      <w:r w:rsidRPr="0049556C">
        <w:t xml:space="preserve">Click the « Create a new table » button. </w:t>
      </w:r>
    </w:p>
    <w:p w14:paraId="1A069761" w14:textId="77777777" w:rsidR="00870494" w:rsidRPr="0049556C" w:rsidRDefault="00870494" w:rsidP="007436DE">
      <w:pPr>
        <w:jc w:val="center"/>
      </w:pPr>
      <w:r w:rsidRPr="0049556C">
        <w:rPr>
          <w:noProof/>
        </w:rPr>
        <w:drawing>
          <wp:inline distT="0" distB="0" distL="0" distR="0" wp14:anchorId="07984AD9" wp14:editId="787C1582">
            <wp:extent cx="3071495" cy="808990"/>
            <wp:effectExtent l="0" t="0" r="1905" b="3810"/>
            <wp:docPr id="4" name="Image 4" descr="Macintosh HD:Users:clementmorizot:Desktop:Capture d’écran 2018-11-19 à 15.2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lementmorizot:Desktop:Capture d’écran 2018-11-19 à 15.24.4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2953" w14:textId="77777777" w:rsidR="00870494" w:rsidRPr="0049556C" w:rsidRDefault="00870494" w:rsidP="007436DE">
      <w:r w:rsidRPr="0049556C">
        <w:t>You will then have to fill your new table:</w:t>
      </w:r>
    </w:p>
    <w:p w14:paraId="77401AC2" w14:textId="77777777" w:rsidR="00870494" w:rsidRPr="0049556C" w:rsidRDefault="00870494" w:rsidP="007436DE">
      <w:pPr>
        <w:pStyle w:val="Paragraphedeliste"/>
        <w:numPr>
          <w:ilvl w:val="0"/>
          <w:numId w:val="12"/>
        </w:numPr>
      </w:pPr>
      <w:r w:rsidRPr="0049556C">
        <w:t>Enter table’s name</w:t>
      </w:r>
    </w:p>
    <w:p w14:paraId="714F7ADC" w14:textId="77777777" w:rsidR="00870494" w:rsidRPr="0049556C" w:rsidRDefault="00870494" w:rsidP="007436DE">
      <w:pPr>
        <w:pStyle w:val="Paragraphedeliste"/>
        <w:numPr>
          <w:ilvl w:val="0"/>
          <w:numId w:val="12"/>
        </w:numPr>
      </w:pPr>
      <w:r w:rsidRPr="0049556C">
        <w:t>Enter columns’ name and type of data. In case of a string, you’ll have to limit the maximum length.</w:t>
      </w:r>
    </w:p>
    <w:p w14:paraId="112949D4" w14:textId="77777777" w:rsidR="00870494" w:rsidRPr="0049556C" w:rsidRDefault="00870494" w:rsidP="007436DE">
      <w:pPr>
        <w:jc w:val="center"/>
      </w:pPr>
      <w:r w:rsidRPr="0049556C">
        <w:rPr>
          <w:noProof/>
        </w:rPr>
        <w:drawing>
          <wp:inline distT="0" distB="0" distL="0" distR="0" wp14:anchorId="4B5222A6" wp14:editId="534D2B3B">
            <wp:extent cx="5011509" cy="2286000"/>
            <wp:effectExtent l="0" t="0" r="0" b="0"/>
            <wp:docPr id="3" name="Image 3" descr="Macintosh HD:Users:clementmorizot:Desktop:Capture d’écran 2018-11-19 à 15.24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lementmorizot:Desktop:Capture d’écran 2018-11-19 à 15.24.0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50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FFE3" w14:textId="77777777" w:rsidR="00870494" w:rsidRPr="00E11A68" w:rsidRDefault="00870494" w:rsidP="007436DE">
      <w:pPr>
        <w:pStyle w:val="Titre1"/>
        <w:rPr>
          <w:shd w:val="clear" w:color="auto" w:fill="FFFFFF"/>
        </w:rPr>
      </w:pPr>
      <w:r>
        <w:br w:type="column"/>
      </w:r>
      <w:bookmarkStart w:id="3" w:name="_Toc406412002"/>
      <w:r w:rsidRPr="00E11A68">
        <w:rPr>
          <w:shd w:val="clear" w:color="auto" w:fill="FFFFFF"/>
        </w:rPr>
        <w:lastRenderedPageBreak/>
        <w:t xml:space="preserve">Link tables and </w:t>
      </w:r>
      <w:proofErr w:type="spellStart"/>
      <w:r w:rsidRPr="00E11A68">
        <w:rPr>
          <w:shd w:val="clear" w:color="auto" w:fill="FFFFFF"/>
        </w:rPr>
        <w:t>create</w:t>
      </w:r>
      <w:proofErr w:type="spellEnd"/>
      <w:r w:rsidRPr="00E11A68">
        <w:rPr>
          <w:shd w:val="clear" w:color="auto" w:fill="FFFFFF"/>
        </w:rPr>
        <w:t xml:space="preserve"> </w:t>
      </w:r>
      <w:proofErr w:type="spellStart"/>
      <w:r w:rsidRPr="00E11A68">
        <w:rPr>
          <w:shd w:val="clear" w:color="auto" w:fill="FFFFFF"/>
        </w:rPr>
        <w:t>keys</w:t>
      </w:r>
      <w:bookmarkEnd w:id="3"/>
      <w:proofErr w:type="spellEnd"/>
    </w:p>
    <w:p w14:paraId="7FC2984E" w14:textId="77777777" w:rsidR="00870494" w:rsidRDefault="00870494" w:rsidP="007436DE">
      <w:r>
        <w:t xml:space="preserve">Once every table is created, you will have to create links in between every table. </w:t>
      </w:r>
    </w:p>
    <w:p w14:paraId="6759D774" w14:textId="77777777" w:rsidR="00870494" w:rsidRPr="0049556C" w:rsidRDefault="00870494" w:rsidP="007436DE">
      <w:r>
        <w:t>The most important point is to define a primary key (every value of such key is unique throughout the table).</w:t>
      </w:r>
    </w:p>
    <w:p w14:paraId="7CAB655D" w14:textId="77777777" w:rsidR="00870494" w:rsidRDefault="00870494" w:rsidP="007436DE">
      <w:r w:rsidRPr="0049556C">
        <w:rPr>
          <w:noProof/>
        </w:rPr>
        <w:drawing>
          <wp:inline distT="0" distB="0" distL="0" distR="0" wp14:anchorId="353629E9" wp14:editId="79F28E5B">
            <wp:extent cx="5744210" cy="1219200"/>
            <wp:effectExtent l="0" t="0" r="0" b="0"/>
            <wp:docPr id="6" name="Image 6" descr="Macintosh HD:Users:clementmorizot:Desktop:Capture d’écran 2018-11-19 à 15.2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lementmorizot:Desktop:Capture d’écran 2018-11-19 à 15.24.3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9406" w14:textId="77777777" w:rsidR="00870494" w:rsidRDefault="00870494" w:rsidP="007436DE"/>
    <w:p w14:paraId="38A7921B" w14:textId="77777777" w:rsidR="00870494" w:rsidRDefault="00870494" w:rsidP="007436DE">
      <w:r>
        <w:t xml:space="preserve">If there are foreign keys in a table, you will have to define it. </w:t>
      </w:r>
    </w:p>
    <w:p w14:paraId="0F9CED2E" w14:textId="77777777" w:rsidR="00870494" w:rsidRDefault="00870494" w:rsidP="007436DE">
      <w:pPr>
        <w:pStyle w:val="Paragraphedeliste"/>
        <w:numPr>
          <w:ilvl w:val="0"/>
          <w:numId w:val="14"/>
        </w:numPr>
      </w:pPr>
      <w:r w:rsidRPr="0049556C">
        <w:t>Under table’s structure, go to relations view</w:t>
      </w:r>
    </w:p>
    <w:p w14:paraId="1243A93F" w14:textId="77777777" w:rsidR="00870494" w:rsidRDefault="00870494" w:rsidP="007436DE">
      <w:pPr>
        <w:pStyle w:val="Paragraphedeliste"/>
        <w:numPr>
          <w:ilvl w:val="0"/>
          <w:numId w:val="14"/>
        </w:numPr>
      </w:pPr>
      <w:r>
        <w:t>Select which column is referring to an external key</w:t>
      </w:r>
    </w:p>
    <w:p w14:paraId="48C09DD1" w14:textId="77777777" w:rsidR="00870494" w:rsidRPr="0049556C" w:rsidRDefault="00870494" w:rsidP="007436DE">
      <w:pPr>
        <w:pStyle w:val="Paragraphedeliste"/>
        <w:numPr>
          <w:ilvl w:val="0"/>
          <w:numId w:val="14"/>
        </w:numPr>
      </w:pPr>
      <w:r>
        <w:t>Select source table and column</w:t>
      </w:r>
    </w:p>
    <w:p w14:paraId="20734327" w14:textId="77777777" w:rsidR="00870494" w:rsidRPr="0049556C" w:rsidRDefault="00870494" w:rsidP="007436DE">
      <w:r>
        <w:rPr>
          <w:noProof/>
        </w:rPr>
        <w:drawing>
          <wp:inline distT="0" distB="0" distL="0" distR="0" wp14:anchorId="694C3A88" wp14:editId="2C6E6ED1">
            <wp:extent cx="5756275" cy="1629410"/>
            <wp:effectExtent l="0" t="0" r="9525" b="0"/>
            <wp:docPr id="12" name="Image 12" descr="Macintosh HD:private:var:folders:w3:b79tm_lj57v_dgss09v_7thr0000gn:T:TemporaryItems:Capture d’écran 2018-11-19 à 16.00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private:var:folders:w3:b79tm_lj57v_dgss09v_7thr0000gn:T:TemporaryItems:Capture d’écran 2018-11-19 à 16.00.4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FC0C" w14:textId="77777777" w:rsidR="00870494" w:rsidRDefault="00870494" w:rsidP="007436DE"/>
    <w:p w14:paraId="454919C6" w14:textId="77777777" w:rsidR="00870494" w:rsidRDefault="00870494" w:rsidP="007436DE"/>
    <w:p w14:paraId="206E8A5D" w14:textId="77777777" w:rsidR="00870494" w:rsidRPr="0049556C" w:rsidRDefault="00870494" w:rsidP="007436DE"/>
    <w:p w14:paraId="4BBED106" w14:textId="77777777" w:rsidR="00870494" w:rsidRPr="00E11A68" w:rsidRDefault="00870494" w:rsidP="007436DE">
      <w:pPr>
        <w:pStyle w:val="Titre1"/>
        <w:rPr>
          <w:shd w:val="clear" w:color="auto" w:fill="FFFFFF"/>
        </w:rPr>
      </w:pPr>
      <w:r>
        <w:br w:type="column"/>
      </w:r>
      <w:bookmarkStart w:id="4" w:name="_Toc406412003"/>
      <w:r w:rsidRPr="00E11A68">
        <w:rPr>
          <w:shd w:val="clear" w:color="auto" w:fill="FFFFFF"/>
        </w:rPr>
        <w:lastRenderedPageBreak/>
        <w:t xml:space="preserve">Export/Import </w:t>
      </w:r>
      <w:proofErr w:type="spellStart"/>
      <w:r w:rsidRPr="00E11A68">
        <w:rPr>
          <w:shd w:val="clear" w:color="auto" w:fill="FFFFFF"/>
        </w:rPr>
        <w:t>your</w:t>
      </w:r>
      <w:proofErr w:type="spellEnd"/>
      <w:r w:rsidRPr="00E11A68">
        <w:rPr>
          <w:shd w:val="clear" w:color="auto" w:fill="FFFFFF"/>
        </w:rPr>
        <w:t xml:space="preserve"> DB</w:t>
      </w:r>
      <w:bookmarkEnd w:id="4"/>
    </w:p>
    <w:p w14:paraId="7265B8B4" w14:textId="77777777" w:rsidR="00870494" w:rsidRPr="0049556C" w:rsidRDefault="00870494" w:rsidP="007436DE">
      <w:pPr>
        <w:pStyle w:val="Titre2"/>
      </w:pPr>
      <w:bookmarkStart w:id="5" w:name="_Toc406412004"/>
      <w:r w:rsidRPr="0049556C">
        <w:t>How to export</w:t>
      </w:r>
      <w:bookmarkEnd w:id="5"/>
    </w:p>
    <w:p w14:paraId="436BD650" w14:textId="77777777" w:rsidR="00870494" w:rsidRPr="0049556C" w:rsidRDefault="00870494" w:rsidP="007436DE">
      <w:r>
        <w:t>You first have to go to export tabs. Go for the personalized exportation method</w:t>
      </w:r>
    </w:p>
    <w:p w14:paraId="1B099DE5" w14:textId="77777777" w:rsidR="00870494" w:rsidRPr="0049556C" w:rsidRDefault="00870494" w:rsidP="007436DE">
      <w:r w:rsidRPr="0049556C">
        <w:rPr>
          <w:noProof/>
        </w:rPr>
        <w:drawing>
          <wp:inline distT="0" distB="0" distL="0" distR="0" wp14:anchorId="239E019F" wp14:editId="7FB1055A">
            <wp:extent cx="5756275" cy="773430"/>
            <wp:effectExtent l="0" t="0" r="9525" b="0"/>
            <wp:docPr id="8" name="Image 8" descr="Macintosh HD:Users:clementmorizot:Desktop:Capture d’écran 2018-11-19 à 15.31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lementmorizot:Desktop:Capture d’écran 2018-11-19 à 15.31.0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2412" w14:textId="77777777" w:rsidR="00870494" w:rsidRPr="0049556C" w:rsidRDefault="00870494" w:rsidP="007436DE">
      <w:r>
        <w:t>Use the output choice: “Download output in a file”</w:t>
      </w:r>
    </w:p>
    <w:p w14:paraId="6FA3A41F" w14:textId="77777777" w:rsidR="00870494" w:rsidRPr="0049556C" w:rsidRDefault="00870494" w:rsidP="007436DE">
      <w:r w:rsidRPr="0049556C">
        <w:rPr>
          <w:noProof/>
        </w:rPr>
        <w:drawing>
          <wp:inline distT="0" distB="0" distL="0" distR="0" wp14:anchorId="452750AC" wp14:editId="104E9D72">
            <wp:extent cx="5744210" cy="2028190"/>
            <wp:effectExtent l="0" t="0" r="0" b="3810"/>
            <wp:docPr id="9" name="Image 9" descr="Macintosh HD:Users:clementmorizot:Desktop:Capture d’écran 2018-11-19 à 15.3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lementmorizot:Desktop:Capture d’écran 2018-11-19 à 15.31.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3471" w14:textId="77777777" w:rsidR="00870494" w:rsidRDefault="00870494" w:rsidP="007436DE"/>
    <w:p w14:paraId="61D4C491" w14:textId="77777777" w:rsidR="00870494" w:rsidRPr="0049556C" w:rsidRDefault="00870494" w:rsidP="007436DE">
      <w:r>
        <w:t xml:space="preserve">Leave other parameters as it and execute. </w:t>
      </w:r>
    </w:p>
    <w:p w14:paraId="3A85CFB5" w14:textId="77777777" w:rsidR="00870494" w:rsidRDefault="00870494" w:rsidP="007436DE">
      <w:r w:rsidRPr="0049556C">
        <w:rPr>
          <w:noProof/>
        </w:rPr>
        <w:drawing>
          <wp:inline distT="0" distB="0" distL="0" distR="0" wp14:anchorId="32FAD26A" wp14:editId="5B670898">
            <wp:extent cx="5744210" cy="422275"/>
            <wp:effectExtent l="0" t="0" r="0" b="9525"/>
            <wp:docPr id="10" name="Image 10" descr="Macintosh HD:Users:clementmorizot:Desktop:Capture d’écran 2018-11-19 à 15.3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lementmorizot:Desktop:Capture d’écran 2018-11-19 à 15.31.2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3536" w14:textId="77777777" w:rsidR="00870494" w:rsidRDefault="00870494" w:rsidP="007436DE">
      <w:r>
        <w:t xml:space="preserve">Your SQL file should be in your Download folder. </w:t>
      </w:r>
    </w:p>
    <w:p w14:paraId="16CC2605" w14:textId="77777777" w:rsidR="00870494" w:rsidRPr="0049556C" w:rsidRDefault="00870494" w:rsidP="007436DE"/>
    <w:p w14:paraId="30DB59A5" w14:textId="77777777" w:rsidR="00870494" w:rsidRPr="0049556C" w:rsidRDefault="00870494" w:rsidP="007436DE">
      <w:pPr>
        <w:pStyle w:val="Titre2"/>
      </w:pPr>
      <w:bookmarkStart w:id="6" w:name="_Toc406412005"/>
      <w:r w:rsidRPr="0049556C">
        <w:t>How to import</w:t>
      </w:r>
      <w:bookmarkEnd w:id="6"/>
    </w:p>
    <w:p w14:paraId="6A0AE1E3" w14:textId="77777777" w:rsidR="00870494" w:rsidRPr="0049556C" w:rsidRDefault="00870494" w:rsidP="007436DE"/>
    <w:p w14:paraId="3E889E3A" w14:textId="77777777" w:rsidR="00870494" w:rsidRPr="0049556C" w:rsidRDefault="00870494" w:rsidP="007436DE">
      <w:r w:rsidRPr="0049556C">
        <w:rPr>
          <w:noProof/>
        </w:rPr>
        <w:drawing>
          <wp:inline distT="0" distB="0" distL="0" distR="0" wp14:anchorId="1AC19220" wp14:editId="0F0FA67A">
            <wp:extent cx="5744210" cy="1676400"/>
            <wp:effectExtent l="0" t="0" r="0" b="0"/>
            <wp:docPr id="11" name="Image 11" descr="Macintosh HD:private:var:folders:w3:b79tm_lj57v_dgss09v_7thr0000gn:T:TemporaryItems:Capture d’écran 2018-11-19 à 15.3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w3:b79tm_lj57v_dgss09v_7thr0000gn:T:TemporaryItems:Capture d’écran 2018-11-19 à 15.33.0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AEBF7" w14:textId="77777777" w:rsidR="007445CC" w:rsidRDefault="007445CC" w:rsidP="007436DE"/>
    <w:sectPr w:rsidR="007445CC">
      <w:footerReference w:type="even" r:id="rId26"/>
      <w:footerReference w:type="default" r:id="rId27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3B233B" w14:textId="77777777" w:rsidR="007436DE" w:rsidRDefault="007436DE" w:rsidP="007436DE">
      <w:r>
        <w:separator/>
      </w:r>
    </w:p>
  </w:endnote>
  <w:endnote w:type="continuationSeparator" w:id="0">
    <w:p w14:paraId="03B5F9F8" w14:textId="77777777" w:rsidR="007436DE" w:rsidRDefault="007436DE" w:rsidP="0074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HG創英ﾌﾟﾚｾﾞﾝｽEB">
    <w:panose1 w:val="00000000000000000000"/>
    <w:charset w:val="8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8FC23" w14:textId="77777777" w:rsidR="007436DE" w:rsidRDefault="007436DE" w:rsidP="007436D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30EC062" wp14:editId="07F73045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16B3C70F" w14:textId="77777777" w:rsidR="007436DE" w:rsidRDefault="007436DE" w:rsidP="007436DE">
                          <w:pPr>
                            <w:pStyle w:val="Sansinterligne"/>
                          </w:pPr>
                          <w:sdt>
                            <w:sdtPr>
                              <w:alias w:val="Titr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t xml:space="preserve">Tutoriel </w:t>
                              </w:r>
                              <w:proofErr w:type="spellStart"/>
                              <w:r>
                                <w:t>IoT</w:t>
                              </w:r>
                              <w:proofErr w:type="spellEnd"/>
                              <w:r>
                                <w:t xml:space="preserve"> – Groupe Architecture</w:t>
                              </w:r>
                            </w:sdtContent>
                          </w:sdt>
                          <w:r>
                            <w:t xml:space="preserve"> |  </w:t>
                          </w:r>
                          <w:sdt>
                            <w:sdt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19/11/2018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" o:allowincell="f" filled="f" stroked="f">
              <v:textbox style="layout-flow:vertical;mso-layout-flow-alt:bottom-to-top" inset=",,8.64pt,10.8pt">
                <w:txbxContent>
                  <w:p w14:paraId="16B3C70F" w14:textId="77777777" w:rsidR="007436DE" w:rsidRDefault="007436DE" w:rsidP="007436DE">
                    <w:pPr>
                      <w:pStyle w:val="Sansinterligne"/>
                    </w:pPr>
                    <w:sdt>
                      <w:sdtPr>
                        <w:alias w:val="Titr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t xml:space="preserve">Tutoriel </w:t>
                        </w:r>
                        <w:proofErr w:type="spellStart"/>
                        <w:r>
                          <w:t>IoT</w:t>
                        </w:r>
                        <w:proofErr w:type="spellEnd"/>
                        <w:r>
                          <w:t xml:space="preserve"> – Groupe Architecture</w:t>
                        </w:r>
                      </w:sdtContent>
                    </w:sdt>
                    <w:r>
                      <w:t xml:space="preserve"> |  </w:t>
                    </w:r>
                    <w:sdt>
                      <w:sdt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9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t>19/11/2018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103712D" wp14:editId="6C19A8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e automatiqu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97D1E0A" id="Forme automatiqu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F5BAEAE" wp14:editId="6B490EF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Ellips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CA26A06" w14:textId="77777777" w:rsidR="007436DE" w:rsidRDefault="007436DE" w:rsidP="007436DE">
                          <w:pPr>
                            <w:pStyle w:val="Sansinterligne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0642C" w:rsidRPr="0030642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" o:allowincell="f" fillcolor="#418ab3 [3204]" stroked="f">
              <v:textbox inset="0,0,0,0">
                <w:txbxContent>
                  <w:p w14:paraId="2CA26A06" w14:textId="77777777" w:rsidR="007436DE" w:rsidRDefault="007436DE" w:rsidP="007436DE">
                    <w:pPr>
                      <w:pStyle w:val="Sansinterligne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0642C" w:rsidRPr="0030642C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8A70E" w14:textId="77777777" w:rsidR="007436DE" w:rsidRDefault="007436DE" w:rsidP="007436DE"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CD01E0D" wp14:editId="071DD089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F7F5796" w14:textId="77777777" w:rsidR="007436DE" w:rsidRDefault="007436DE" w:rsidP="007436DE">
                          <w:pPr>
                            <w:pStyle w:val="Sansinterligne"/>
                          </w:pPr>
                          <w:sdt>
                            <w:sdtPr>
                              <w:alias w:val="Titr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t xml:space="preserve">Tutoriel </w:t>
                              </w:r>
                              <w:proofErr w:type="spellStart"/>
                              <w:r>
                                <w:t>IoT</w:t>
                              </w:r>
                              <w:proofErr w:type="spellEnd"/>
                              <w:r>
                                <w:t xml:space="preserve"> – Groupe Architecture</w:t>
                              </w:r>
                            </w:sdtContent>
                          </w:sdt>
                          <w:r>
                            <w:t xml:space="preserve"> |  </w:t>
                          </w:r>
                          <w:sdt>
                            <w:sdt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19/11/2018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14:paraId="7F7F5796" w14:textId="77777777" w:rsidR="007436DE" w:rsidRDefault="007436DE" w:rsidP="007436DE">
                    <w:pPr>
                      <w:pStyle w:val="Sansinterligne"/>
                    </w:pPr>
                    <w:sdt>
                      <w:sdtPr>
                        <w:alias w:val="Titr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t xml:space="preserve">Tutoriel </w:t>
                        </w:r>
                        <w:proofErr w:type="spellStart"/>
                        <w:r>
                          <w:t>IoT</w:t>
                        </w:r>
                        <w:proofErr w:type="spellEnd"/>
                        <w:r>
                          <w:t xml:space="preserve"> – Groupe Architecture</w:t>
                        </w:r>
                      </w:sdtContent>
                    </w:sdt>
                    <w:r>
                      <w:t xml:space="preserve"> |  </w:t>
                    </w:r>
                    <w:sdt>
                      <w:sdt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9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t>19/11/2018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DD5DC55" wp14:editId="3072641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e automatiqu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C0E2980" id="Forme automatiqu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Nd5QbDDAgAAxQ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5F369" wp14:editId="5B07DA0F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Ellips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402F7880" w14:textId="77777777" w:rsidR="007436DE" w:rsidRDefault="007436DE" w:rsidP="007436DE">
                          <w:pPr>
                            <w:pStyle w:val="Sansinterligne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0642C" w:rsidRPr="0030642C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Ellipse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" o:allowincell="f" fillcolor="#418ab3 [3204]" stroked="f">
              <v:textbox inset="0,0,0,0">
                <w:txbxContent>
                  <w:p w14:paraId="402F7880" w14:textId="77777777" w:rsidR="007436DE" w:rsidRDefault="007436DE" w:rsidP="007436DE">
                    <w:pPr>
                      <w:pStyle w:val="Sansinterligne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0642C" w:rsidRPr="0030642C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035D7146" w14:textId="77777777" w:rsidR="007436DE" w:rsidRDefault="007436DE" w:rsidP="007436DE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F6E7F" w14:textId="77777777" w:rsidR="007436DE" w:rsidRDefault="007436DE" w:rsidP="007436DE">
      <w:r>
        <w:separator/>
      </w:r>
    </w:p>
  </w:footnote>
  <w:footnote w:type="continuationSeparator" w:id="0">
    <w:p w14:paraId="7A66FAE1" w14:textId="77777777" w:rsidR="007436DE" w:rsidRDefault="007436DE" w:rsidP="00743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F69200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F69200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89B9D4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418AB3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306785" w:themeColor="accent1" w:themeShade="BF"/>
      </w:rPr>
    </w:lvl>
  </w:abstractNum>
  <w:abstractNum w:abstractNumId="5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1AE23A3"/>
    <w:multiLevelType w:val="hybridMultilevel"/>
    <w:tmpl w:val="BBA4FD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B1B13"/>
    <w:multiLevelType w:val="hybridMultilevel"/>
    <w:tmpl w:val="1428BE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D0956"/>
    <w:multiLevelType w:val="hybridMultilevel"/>
    <w:tmpl w:val="9D346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60F0B"/>
    <w:multiLevelType w:val="hybridMultilevel"/>
    <w:tmpl w:val="8314F7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6"/>
  </w:num>
  <w:num w:numId="13">
    <w:abstractNumId w:val="8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17C"/>
    <w:rsid w:val="0030642C"/>
    <w:rsid w:val="0060466E"/>
    <w:rsid w:val="00655410"/>
    <w:rsid w:val="007436DE"/>
    <w:rsid w:val="007445CC"/>
    <w:rsid w:val="00870494"/>
    <w:rsid w:val="00D8017C"/>
    <w:rsid w:val="00E0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8FC6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6DE"/>
    <w:pPr>
      <w:spacing w:after="160"/>
    </w:pPr>
    <w:rPr>
      <w:rFonts w:ascii="Verdana" w:hAnsi="Verdana" w:cs="Times New Roman"/>
      <w:color w:val="000000" w:themeColor="text1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306785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306785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418AB3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B86C00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B86C00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7B4900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7B4900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418AB3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418AB3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306785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306785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418AB3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418AB3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418AB3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418AB3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B881D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89B9D4" w:themeColor="accent1" w:themeTint="99"/>
        <w:bottom w:val="single" w:sz="24" w:space="10" w:color="89B9D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DF5327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B86C00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B86C00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7B4900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7B4900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418AB3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418AB3" w:themeColor="accent1"/>
      <w:spacing w:val="10"/>
      <w:szCs w:val="20"/>
    </w:rPr>
  </w:style>
  <w:style w:type="character" w:styleId="Forteaccentuation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A6B727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89B9D4" w:themeColor="accent1" w:themeTint="99"/>
        <w:left w:val="single" w:sz="24" w:space="10" w:color="418AB3" w:themeColor="accent1"/>
        <w:bottom w:val="single" w:sz="36" w:space="10" w:color="F69200" w:themeColor="accent3"/>
        <w:right w:val="single" w:sz="24" w:space="10" w:color="418AB3" w:themeColor="accent1"/>
      </w:pBdr>
      <w:shd w:val="clear" w:color="auto" w:fill="418AB3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418AB3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A6B727" w:themeColor="accent2"/>
    </w:rPr>
  </w:style>
  <w:style w:type="character" w:styleId="Accentuationdiscrt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A6B727" w:themeColor="accent2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0494"/>
    <w:pPr>
      <w:keepNext/>
      <w:keepLines/>
      <w:spacing w:before="480" w:after="0" w:line="276" w:lineRule="auto"/>
      <w:outlineLvl w:val="9"/>
    </w:pPr>
    <w:rPr>
      <w:rFonts w:eastAsiaTheme="majorEastAsia" w:cstheme="majorBidi"/>
      <w:bCs/>
      <w:color w:val="2E617E" w:themeColor="accent1" w:themeShade="B5"/>
      <w:spacing w:val="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70494"/>
    <w:pPr>
      <w:spacing w:before="40" w:after="40" w:line="240" w:lineRule="auto"/>
      <w:ind w:left="720"/>
      <w:contextualSpacing/>
      <w:jc w:val="both"/>
    </w:pPr>
    <w:rPr>
      <w:rFonts w:eastAsiaTheme="minorEastAsia" w:cstheme="minorBidi"/>
      <w:color w:val="auto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6DE"/>
    <w:pPr>
      <w:spacing w:after="160"/>
    </w:pPr>
    <w:rPr>
      <w:rFonts w:ascii="Verdana" w:hAnsi="Verdana" w:cs="Times New Roman"/>
      <w:color w:val="000000" w:themeColor="text1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306785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306785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418AB3" w:themeColor="accent1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B86C00" w:themeColor="accent3" w:themeShade="BF"/>
      <w:spacing w:val="20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B86C00" w:themeColor="accent3" w:themeShade="BF"/>
      <w:spacing w:val="20"/>
      <w:szCs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7B4900" w:themeColor="accent3" w:themeShade="80"/>
      <w:spacing w:val="10"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7B4900" w:themeColor="accent3" w:themeShade="80"/>
      <w:spacing w:val="10"/>
      <w:sz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418AB3" w:themeColor="accent1"/>
      <w:spacing w:val="1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418AB3" w:themeColor="accent1"/>
      <w:spacing w:val="1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b/>
      <w:color w:val="306785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="Times New Roman"/>
      <w:b/>
      <w:color w:val="306785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="Times New Roman"/>
      <w:b/>
      <w:color w:val="418AB3" w:themeColor="accent1"/>
      <w:spacing w:val="20"/>
      <w:sz w:val="24"/>
      <w:szCs w:val="24"/>
    </w:rPr>
  </w:style>
  <w:style w:type="paragraph" w:styleId="Titre">
    <w:name w:val="Title"/>
    <w:basedOn w:val="Normal"/>
    <w:link w:val="TitreCar"/>
    <w:uiPriority w:val="10"/>
    <w:qFormat/>
    <w:pPr>
      <w:pBdr>
        <w:bottom w:val="single" w:sz="8" w:space="4" w:color="418AB3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418AB3" w:themeColor="accent1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="Times New Roman"/>
      <w:b/>
      <w:smallCaps/>
      <w:color w:val="418AB3" w:themeColor="accent1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theme="minorBidi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B881D" w:themeColor="accent2" w:themeShade="BF"/>
      <w:spacing w:val="1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Quote"/>
    <w:uiPriority w:val="40"/>
    <w:pPr>
      <w:pBdr>
        <w:top w:val="single" w:sz="2" w:space="10" w:color="89B9D4" w:themeColor="accent1" w:themeTint="99"/>
        <w:bottom w:val="single" w:sz="24" w:space="10" w:color="89B9D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redulivre">
    <w:name w:val="Book Title"/>
    <w:basedOn w:val="Policepardfaut"/>
    <w:uiPriority w:val="33"/>
    <w:qFormat/>
    <w:rPr>
      <w:rFonts w:asciiTheme="majorHAnsi" w:hAnsiTheme="majorHAnsi" w:cs="Times New Roman"/>
      <w:i/>
      <w:color w:val="DF5327" w:themeColor="accent6"/>
      <w:sz w:val="20"/>
      <w:szCs w:val="20"/>
    </w:rPr>
  </w:style>
  <w:style w:type="character" w:styleId="Accentuation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hAnsiTheme="majorHAnsi" w:cs="Times New Roman"/>
      <w:b/>
      <w:color w:val="B86C00" w:themeColor="accent3" w:themeShade="BF"/>
      <w:spacing w:val="20"/>
      <w:sz w:val="24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hAnsiTheme="majorHAnsi" w:cs="Times New Roman"/>
      <w:b/>
      <w:i/>
      <w:color w:val="B86C00" w:themeColor="accent3" w:themeShade="BF"/>
      <w:spacing w:val="20"/>
      <w:szCs w:val="2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hAnsiTheme="majorHAnsi" w:cs="Times New Roman"/>
      <w:color w:val="7B4900" w:themeColor="accent3" w:themeShade="80"/>
      <w:spacing w:val="1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hAnsiTheme="majorHAnsi" w:cs="Times New Roman"/>
      <w:i/>
      <w:color w:val="7B4900" w:themeColor="accent3" w:themeShade="80"/>
      <w:spacing w:val="10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hAnsiTheme="majorHAnsi" w:cs="Times New Roman"/>
      <w:color w:val="418AB3" w:themeColor="accent1"/>
      <w:spacing w:val="1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hAnsiTheme="majorHAnsi" w:cs="Times New Roman"/>
      <w:i/>
      <w:color w:val="418AB3" w:themeColor="accent1"/>
      <w:spacing w:val="10"/>
      <w:szCs w:val="20"/>
    </w:rPr>
  </w:style>
  <w:style w:type="character" w:styleId="Forteaccentuation">
    <w:name w:val="Intense Emphasis"/>
    <w:basedOn w:val="Policepardfaut"/>
    <w:uiPriority w:val="21"/>
    <w:qFormat/>
    <w:rPr>
      <w:rFonts w:asciiTheme="minorHAnsi" w:hAnsiTheme="minorHAnsi" w:cs="Times New Roman"/>
      <w:b/>
      <w:i/>
      <w:smallCaps/>
      <w:color w:val="A6B727" w:themeColor="accent2"/>
      <w:spacing w:val="2"/>
      <w:w w:val="100"/>
      <w:sz w:val="20"/>
      <w:szCs w:val="20"/>
    </w:rPr>
  </w:style>
  <w:style w:type="paragraph" w:styleId="Citationintense">
    <w:name w:val="Intense Quote"/>
    <w:basedOn w:val="Normal"/>
    <w:qFormat/>
    <w:pPr>
      <w:pBdr>
        <w:top w:val="single" w:sz="36" w:space="10" w:color="89B9D4" w:themeColor="accent1" w:themeTint="99"/>
        <w:left w:val="single" w:sz="24" w:space="10" w:color="418AB3" w:themeColor="accent1"/>
        <w:bottom w:val="single" w:sz="36" w:space="10" w:color="F69200" w:themeColor="accent3"/>
        <w:right w:val="single" w:sz="24" w:space="10" w:color="418AB3" w:themeColor="accent1"/>
      </w:pBdr>
      <w:shd w:val="clear" w:color="auto" w:fill="418AB3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olor w:val="418AB3" w:themeColor="accent1"/>
      <w:sz w:val="22"/>
      <w:szCs w:val="22"/>
      <w:u w:val="single"/>
    </w:rPr>
  </w:style>
  <w:style w:type="paragraph" w:styleId="Listepuce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puce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puce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puce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color w:val="808080" w:themeColor="background1" w:themeShade="80"/>
      <w:sz w:val="24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lev">
    <w:name w:val="Strong"/>
    <w:uiPriority w:val="22"/>
    <w:qFormat/>
    <w:rPr>
      <w:rFonts w:asciiTheme="minorHAnsi" w:hAnsiTheme="minorHAnsi"/>
      <w:b/>
      <w:color w:val="A6B727" w:themeColor="accent2"/>
    </w:rPr>
  </w:style>
  <w:style w:type="character" w:styleId="Accentuationdiscrte">
    <w:name w:val="Subtle Emphasis"/>
    <w:basedOn w:val="Policepardfau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frenceple">
    <w:name w:val="Subtle Reference"/>
    <w:basedOn w:val="Policepardfau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Grille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A6B727" w:themeColor="accent2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0494"/>
    <w:pPr>
      <w:keepNext/>
      <w:keepLines/>
      <w:spacing w:before="480" w:after="0" w:line="276" w:lineRule="auto"/>
      <w:outlineLvl w:val="9"/>
    </w:pPr>
    <w:rPr>
      <w:rFonts w:eastAsiaTheme="majorEastAsia" w:cstheme="majorBidi"/>
      <w:bCs/>
      <w:color w:val="2E617E" w:themeColor="accent1" w:themeShade="B5"/>
      <w:spacing w:val="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70494"/>
    <w:pPr>
      <w:spacing w:before="40" w:after="40" w:line="240" w:lineRule="auto"/>
      <w:ind w:left="720"/>
      <w:contextualSpacing/>
      <w:jc w:val="both"/>
    </w:pPr>
    <w:rPr>
      <w:rFonts w:eastAsiaTheme="minorEastAsi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hyperlink" Target="https://en.wikipedia.org/wiki/Notification_area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%20Fleuret\AppData\Roaming\Microsoft\Templates\Rapport%20(Th&#232;me%20Capit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1F730B8254494DBDDB12A65F0711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2A8CB8-8E43-48DF-B057-AEA3EB28BC91}"/>
      </w:docPartPr>
      <w:docPartBody>
        <w:p w:rsidR="00E04B84" w:rsidRDefault="00E04B84">
          <w:pPr>
            <w:pStyle w:val="971F730B8254494DBDDB12A65F0711B1"/>
          </w:pPr>
          <w: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HG創英ﾌﾟﾚｾﾞﾝｽEB">
    <w:panose1 w:val="00000000000000000000"/>
    <w:charset w:val="8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84"/>
    <w:rsid w:val="004E22E8"/>
    <w:rsid w:val="00E0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71F730B8254494DBDDB12A65F0711B1">
    <w:name w:val="971F730B8254494DBDDB12A65F0711B1"/>
  </w:style>
  <w:style w:type="paragraph" w:customStyle="1" w:styleId="4CF37AE248EA4E938AF4368664FD201B">
    <w:name w:val="4CF37AE248EA4E938AF4368664FD201B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35AAE2C6433456C8294C064F4834EE3">
    <w:name w:val="F35AAE2C6433456C8294C064F4834EE3"/>
  </w:style>
  <w:style w:type="paragraph" w:customStyle="1" w:styleId="B7A282C4DDF94B50ADEFF77C32B0F919">
    <w:name w:val="B7A282C4DDF94B50ADEFF77C32B0F91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71F730B8254494DBDDB12A65F0711B1">
    <w:name w:val="971F730B8254494DBDDB12A65F0711B1"/>
  </w:style>
  <w:style w:type="paragraph" w:customStyle="1" w:styleId="4CF37AE248EA4E938AF4368664FD201B">
    <w:name w:val="4CF37AE248EA4E938AF4368664FD201B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F35AAE2C6433456C8294C064F4834EE3">
    <w:name w:val="F35AAE2C6433456C8294C064F4834EE3"/>
  </w:style>
  <w:style w:type="paragraph" w:customStyle="1" w:styleId="B7A282C4DDF94B50ADEFF77C32B0F919">
    <w:name w:val="B7A282C4DDF94B50ADEFF77C32B0F9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quity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2018-11-19T00:00:00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104C3-BB4C-4D2A-823F-DA8B01924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22CF43B-AD2F-1642-9859-D2C41A9C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\Users\Alexis Fleuret\AppData\Roaming\Microsoft\Templates\Rapport (Thème Capital).dotx</Template>
  <TotalTime>18</TotalTime>
  <Pages>6</Pages>
  <Words>322</Words>
  <Characters>1777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ECAM STRASBOURG EUROPE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Tutoriel IoT – Groupe Architecture</dc:title>
  <dc:subject>Create a Database</dc:subject>
  <dc:creator>Groupe Capteurs</dc:creator>
  <cp:keywords/>
  <dc:description/>
  <cp:lastModifiedBy>Clement Morizot</cp:lastModifiedBy>
  <cp:revision>5</cp:revision>
  <dcterms:created xsi:type="dcterms:W3CDTF">2018-11-19T16:26:00Z</dcterms:created>
  <dcterms:modified xsi:type="dcterms:W3CDTF">2018-12-14T12:06:00Z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